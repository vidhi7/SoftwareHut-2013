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DC" w:rsidRPr="008C0DDC" w:rsidRDefault="008C0DDC" w:rsidP="009B201F">
      <w:pPr>
        <w:pStyle w:val="TOCTitle"/>
        <w:rPr>
          <w:rFonts w:ascii="Adobe Gothic Std B" w:eastAsia="Adobe Gothic Std B" w:hAnsi="Adobe Gothic Std B"/>
          <w:sz w:val="48"/>
          <w:u w:val="single"/>
        </w:rPr>
      </w:pPr>
      <w:r>
        <w:rPr>
          <w:rFonts w:ascii="Adobe Gothic Std B" w:eastAsia="Adobe Gothic Std B" w:hAnsi="Adobe Gothic Std B"/>
          <w:sz w:val="48"/>
          <w:u w:val="single"/>
        </w:rPr>
        <w:t xml:space="preserve">Phase </w:t>
      </w:r>
      <w:proofErr w:type="gramStart"/>
      <w:r>
        <w:rPr>
          <w:rFonts w:ascii="Adobe Gothic Std B" w:eastAsia="Adobe Gothic Std B" w:hAnsi="Adobe Gothic Std B"/>
          <w:sz w:val="48"/>
          <w:u w:val="single"/>
        </w:rPr>
        <w:t xml:space="preserve">II </w:t>
      </w:r>
      <w:r w:rsidRPr="008C0DDC">
        <w:rPr>
          <w:rFonts w:ascii="Adobe Gothic Std B" w:eastAsia="Adobe Gothic Std B" w:hAnsi="Adobe Gothic Std B"/>
          <w:sz w:val="48"/>
          <w:u w:val="single"/>
        </w:rPr>
        <w:t xml:space="preserve"> Submission</w:t>
      </w:r>
      <w:proofErr w:type="gramEnd"/>
    </w:p>
    <w:p w:rsidR="008C0DDC" w:rsidRDefault="008C0DDC" w:rsidP="009B201F">
      <w:pPr>
        <w:pStyle w:val="TOCTitle"/>
        <w:rPr>
          <w:sz w:val="32"/>
        </w:rPr>
      </w:pPr>
    </w:p>
    <w:p w:rsidR="008C0DDC" w:rsidRDefault="008C0DDC" w:rsidP="009B201F">
      <w:pPr>
        <w:pStyle w:val="TOCTitle"/>
        <w:rPr>
          <w:sz w:val="32"/>
        </w:rPr>
      </w:pPr>
    </w:p>
    <w:p w:rsidR="009B201F" w:rsidRPr="008C0DDC" w:rsidRDefault="009B201F" w:rsidP="009B201F">
      <w:pPr>
        <w:pStyle w:val="TOCTitle"/>
        <w:rPr>
          <w:sz w:val="32"/>
        </w:rPr>
      </w:pPr>
      <w:r w:rsidRPr="008C0DDC">
        <w:rPr>
          <w:sz w:val="32"/>
        </w:rPr>
        <w:t>TABLE OF CONTENTS</w:t>
      </w:r>
    </w:p>
    <w:p w:rsidR="009B201F" w:rsidRPr="009B201F" w:rsidRDefault="008C0DDC" w:rsidP="009B201F">
      <w:pPr>
        <w:pStyle w:val="Level1"/>
      </w:pPr>
      <w:r w:rsidRPr="008C0DDC">
        <w:rPr>
          <w:webHidden/>
          <w:sz w:val="28"/>
        </w:rPr>
        <w:t>Our Manifesto</w:t>
      </w:r>
      <w:r w:rsidR="00417E2B">
        <w:rPr>
          <w:webHidden/>
        </w:rPr>
        <w:tab/>
      </w:r>
      <w:sdt>
        <w:sdtPr>
          <w:rPr>
            <w:webHidden/>
          </w:rPr>
          <w:id w:val="371946835"/>
          <w:placeholder>
            <w:docPart w:val="6255F0D973DB44D9B59661C117DC1BEE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8C0DDC" w:rsidRDefault="008C0DDC" w:rsidP="009B201F">
      <w:pPr>
        <w:pStyle w:val="Level2"/>
        <w:rPr>
          <w:b w:val="0"/>
          <w:bCs w:val="0"/>
          <w:smallCaps w:val="0"/>
        </w:rPr>
      </w:pPr>
      <w:r>
        <w:rPr>
          <w:webHidden/>
        </w:rPr>
        <w:t>manifesto</w:t>
      </w:r>
    </w:p>
    <w:p w:rsidR="009B201F" w:rsidRPr="009B201F" w:rsidRDefault="008C0DDC" w:rsidP="009B201F">
      <w:pPr>
        <w:pStyle w:val="Level1"/>
      </w:pPr>
      <w:bookmarkStart w:id="0" w:name="_GoBack"/>
      <w:r w:rsidRPr="008C0DDC">
        <w:rPr>
          <w:webHidden/>
          <w:sz w:val="28"/>
        </w:rPr>
        <w:t>Javacard Explanations</w:t>
      </w:r>
      <w:r w:rsidR="00971AA1">
        <w:rPr>
          <w:webHidden/>
        </w:rPr>
        <w:tab/>
      </w:r>
      <w:sdt>
        <w:sdtPr>
          <w:rPr>
            <w:webHidden/>
          </w:rPr>
          <w:id w:val="371946894"/>
          <w:placeholder>
            <w:docPart w:val="46F92AD4F9FA4EEB8572F144C1D5393F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bookmarkEnd w:id="0"/>
    <w:p w:rsidR="009B201F" w:rsidRPr="009B201F" w:rsidRDefault="008C0DDC" w:rsidP="009B201F">
      <w:pPr>
        <w:pStyle w:val="Level2"/>
      </w:pPr>
      <w:r>
        <w:rPr>
          <w:webHidden/>
        </w:rPr>
        <w:t>Applet</w:t>
      </w:r>
      <w:r w:rsidR="00971AA1">
        <w:rPr>
          <w:webHidden/>
        </w:rPr>
        <w:tab/>
      </w:r>
      <w:sdt>
        <w:sdtPr>
          <w:rPr>
            <w:webHidden/>
          </w:rPr>
          <w:id w:val="371946895"/>
          <w:placeholder>
            <w:docPart w:val="EC37B2D2468A4BDC8AABD083B8730B2F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8C0DDC" w:rsidP="009B201F">
      <w:pPr>
        <w:pStyle w:val="Level2"/>
      </w:pPr>
      <w:r>
        <w:rPr>
          <w:webHidden/>
        </w:rPr>
        <w:t>Coding</w:t>
      </w:r>
      <w:r w:rsidR="00971AA1">
        <w:rPr>
          <w:webHidden/>
        </w:rPr>
        <w:tab/>
      </w:r>
      <w:sdt>
        <w:sdtPr>
          <w:rPr>
            <w:webHidden/>
          </w:rPr>
          <w:id w:val="371946896"/>
          <w:placeholder>
            <w:docPart w:val="A79758FAC6BA43C6BF9C8D2BA54C17FC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8C0DDC" w:rsidRDefault="008C0DDC" w:rsidP="009B201F">
      <w:pPr>
        <w:pStyle w:val="Level3"/>
        <w:rPr>
          <w:b/>
        </w:rPr>
      </w:pPr>
      <w:r w:rsidRPr="008C0DDC">
        <w:rPr>
          <w:b/>
          <w:webHidden/>
        </w:rPr>
        <w:t xml:space="preserve">Differences between java and </w:t>
      </w:r>
      <w:proofErr w:type="spellStart"/>
      <w:r w:rsidRPr="008C0DDC">
        <w:rPr>
          <w:b/>
          <w:webHidden/>
        </w:rPr>
        <w:t>javacard</w:t>
      </w:r>
      <w:proofErr w:type="spellEnd"/>
      <w:r w:rsidR="00971AA1" w:rsidRPr="008C0DDC">
        <w:rPr>
          <w:b/>
          <w:webHidden/>
        </w:rPr>
        <w:tab/>
      </w:r>
      <w:sdt>
        <w:sdtPr>
          <w:rPr>
            <w:b/>
            <w:webHidden/>
          </w:rPr>
          <w:id w:val="371946897"/>
          <w:placeholder>
            <w:docPart w:val="D8B1B7491F4C455EA313F7D8B7C05B88"/>
          </w:placeholder>
          <w:temporary/>
          <w:showingPlcHdr/>
        </w:sdtPr>
        <w:sdtEndPr/>
        <w:sdtContent>
          <w:r w:rsidR="00971AA1" w:rsidRPr="008C0DDC">
            <w:rPr>
              <w:b/>
              <w:webHidden/>
            </w:rPr>
            <w:t>#</w:t>
          </w:r>
        </w:sdtContent>
      </w:sdt>
    </w:p>
    <w:p w:rsidR="009B201F" w:rsidRPr="009B201F" w:rsidRDefault="008C0DDC" w:rsidP="008C0DDC">
      <w:pPr>
        <w:pStyle w:val="Level3"/>
      </w:pPr>
      <w:r w:rsidRPr="008C0DDC">
        <w:rPr>
          <w:b/>
          <w:webHidden/>
        </w:rPr>
        <w:t>coding explanations</w:t>
      </w:r>
      <w:r w:rsidR="00971AA1">
        <w:rPr>
          <w:webHidden/>
        </w:rPr>
        <w:tab/>
      </w:r>
      <w:sdt>
        <w:sdtPr>
          <w:rPr>
            <w:webHidden/>
          </w:rPr>
          <w:id w:val="371946898"/>
          <w:placeholder>
            <w:docPart w:val="890E3E4D78D340998057DF13FE09A164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  <w:r w:rsidR="00971AA1">
        <w:rPr>
          <w:webHidden/>
        </w:rPr>
        <w:tab/>
      </w:r>
    </w:p>
    <w:p w:rsidR="009B201F" w:rsidRPr="009B201F" w:rsidRDefault="008C0DDC" w:rsidP="009B201F">
      <w:pPr>
        <w:pStyle w:val="Level1"/>
      </w:pPr>
      <w:r w:rsidRPr="008C0DDC">
        <w:rPr>
          <w:webHidden/>
          <w:sz w:val="28"/>
        </w:rPr>
        <w:t>diagrams</w:t>
      </w:r>
      <w:r w:rsidR="00971AA1">
        <w:rPr>
          <w:webHidden/>
        </w:rPr>
        <w:tab/>
      </w:r>
      <w:sdt>
        <w:sdtPr>
          <w:rPr>
            <w:webHidden/>
          </w:rPr>
          <w:id w:val="371946901"/>
          <w:placeholder>
            <w:docPart w:val="1094AD65DA394886820BBDEEB5F1C81E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Pr="009B201F" w:rsidRDefault="008C0DDC" w:rsidP="009B201F">
      <w:pPr>
        <w:pStyle w:val="Level2"/>
      </w:pPr>
      <w:r>
        <w:rPr>
          <w:webHidden/>
        </w:rPr>
        <w:t>class diagrams</w:t>
      </w:r>
      <w:r w:rsidR="00971AA1">
        <w:rPr>
          <w:webHidden/>
        </w:rPr>
        <w:tab/>
      </w:r>
      <w:sdt>
        <w:sdtPr>
          <w:rPr>
            <w:webHidden/>
          </w:rPr>
          <w:id w:val="371946902"/>
          <w:placeholder>
            <w:docPart w:val="C7F1DF23607B415E93FBD86D35CE1A69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</w:p>
    <w:p w:rsidR="009B201F" w:rsidRDefault="008C0DDC" w:rsidP="008C0DDC">
      <w:pPr>
        <w:pStyle w:val="Level2"/>
        <w:rPr>
          <w:webHidden/>
        </w:rPr>
      </w:pPr>
      <w:r>
        <w:rPr>
          <w:webHidden/>
        </w:rPr>
        <w:t>sequence diagrams</w:t>
      </w:r>
      <w:r w:rsidR="00971AA1">
        <w:rPr>
          <w:webHidden/>
        </w:rPr>
        <w:tab/>
      </w:r>
      <w:sdt>
        <w:sdtPr>
          <w:rPr>
            <w:webHidden/>
          </w:rPr>
          <w:id w:val="371946903"/>
          <w:placeholder>
            <w:docPart w:val="CBCA974AEF7A46E7949464CD87852656"/>
          </w:placeholder>
          <w:temporary/>
          <w:showingPlcHdr/>
        </w:sdtPr>
        <w:sdtEndPr/>
        <w:sdtContent>
          <w:r w:rsidR="00971AA1">
            <w:rPr>
              <w:webHidden/>
            </w:rPr>
            <w:t>#</w:t>
          </w:r>
        </w:sdtContent>
      </w:sdt>
      <w:r w:rsidR="00971AA1">
        <w:rPr>
          <w:webHidden/>
        </w:rPr>
        <w:tab/>
      </w:r>
    </w:p>
    <w:p w:rsidR="008C0DDC" w:rsidRPr="009B201F" w:rsidRDefault="008C0DDC" w:rsidP="008C0DDC">
      <w:pPr>
        <w:pStyle w:val="Level1"/>
      </w:pPr>
      <w:r w:rsidRPr="008C0DDC">
        <w:rPr>
          <w:webHidden/>
          <w:sz w:val="28"/>
        </w:rPr>
        <w:t>testing</w:t>
      </w:r>
      <w:r>
        <w:rPr>
          <w:webHidden/>
        </w:rPr>
        <w:tab/>
      </w:r>
      <w:sdt>
        <w:sdtPr>
          <w:rPr>
            <w:webHidden/>
          </w:rPr>
          <w:id w:val="-347333472"/>
          <w:placeholder>
            <w:docPart w:val="6F1B0CF0BB9442DCA0CEAB83F17DAD2B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:rsidR="008C0DDC" w:rsidRDefault="008C0DDC" w:rsidP="008C0DDC">
      <w:pPr>
        <w:pStyle w:val="Level2"/>
        <w:rPr>
          <w:webHidden/>
        </w:rPr>
      </w:pPr>
      <w:r>
        <w:rPr>
          <w:webHidden/>
        </w:rPr>
        <w:t>class diagrams</w:t>
      </w:r>
      <w:r>
        <w:rPr>
          <w:webHidden/>
        </w:rPr>
        <w:tab/>
      </w:r>
      <w:sdt>
        <w:sdtPr>
          <w:rPr>
            <w:webHidden/>
          </w:rPr>
          <w:id w:val="1838810457"/>
          <w:placeholder>
            <w:docPart w:val="D51C6EED85F2454996237E9D38FC9909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:rsidR="008C0DDC" w:rsidRPr="009B201F" w:rsidRDefault="008C0DDC" w:rsidP="008C0DDC">
      <w:pPr>
        <w:pStyle w:val="Level1"/>
      </w:pPr>
      <w:r w:rsidRPr="008C0DDC">
        <w:rPr>
          <w:webHidden/>
          <w:sz w:val="28"/>
        </w:rPr>
        <w:t>critical analysis</w:t>
      </w:r>
      <w:r>
        <w:rPr>
          <w:webHidden/>
        </w:rPr>
        <w:tab/>
      </w:r>
      <w:sdt>
        <w:sdtPr>
          <w:rPr>
            <w:webHidden/>
          </w:rPr>
          <w:id w:val="-838236725"/>
          <w:placeholder>
            <w:docPart w:val="CFAC43F360164EF6BE27CD0F91034393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:rsidR="008C0DDC" w:rsidRPr="009B201F" w:rsidRDefault="008C0DDC" w:rsidP="008C0DDC">
      <w:pPr>
        <w:pStyle w:val="Level2"/>
      </w:pPr>
      <w:r>
        <w:rPr>
          <w:webHidden/>
        </w:rPr>
        <w:t>critical analysis</w:t>
      </w:r>
      <w:r>
        <w:rPr>
          <w:webHidden/>
        </w:rPr>
        <w:tab/>
      </w:r>
      <w:sdt>
        <w:sdtPr>
          <w:rPr>
            <w:webHidden/>
          </w:rPr>
          <w:id w:val="338514913"/>
          <w:placeholder>
            <w:docPart w:val="20CC6A5A450747DFAA17C00E9981A0B8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:rsidR="008C0DDC" w:rsidRPr="009B201F" w:rsidRDefault="008C0DDC" w:rsidP="008C0DDC">
      <w:pPr>
        <w:pStyle w:val="Level2"/>
      </w:pPr>
      <w:r>
        <w:rPr>
          <w:webHidden/>
        </w:rPr>
        <w:t>other aspects</w:t>
      </w:r>
      <w:r>
        <w:rPr>
          <w:webHidden/>
        </w:rPr>
        <w:tab/>
      </w:r>
      <w:sdt>
        <w:sdtPr>
          <w:rPr>
            <w:webHidden/>
          </w:rPr>
          <w:id w:val="864183475"/>
          <w:placeholder>
            <w:docPart w:val="3AAFF1CB0D5D4E9B9CC5DB809E0EC207"/>
          </w:placeholder>
          <w:temporary/>
          <w:showingPlcHdr/>
        </w:sdtPr>
        <w:sdtContent>
          <w:r>
            <w:rPr>
              <w:webHidden/>
            </w:rPr>
            <w:t>#</w:t>
          </w:r>
        </w:sdtContent>
      </w:sdt>
    </w:p>
    <w:p w:rsidR="008C0DDC" w:rsidRPr="009B201F" w:rsidRDefault="008C0DDC" w:rsidP="008C0DDC">
      <w:pPr>
        <w:pStyle w:val="Level2"/>
      </w:pPr>
    </w:p>
    <w:sectPr w:rsidR="008C0DDC" w:rsidRPr="009B201F" w:rsidSect="008C0DDC">
      <w:footerReference w:type="default" r:id="rId7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836" w:rsidRDefault="00B62836" w:rsidP="008C0DDC">
      <w:r>
        <w:separator/>
      </w:r>
    </w:p>
  </w:endnote>
  <w:endnote w:type="continuationSeparator" w:id="0">
    <w:p w:rsidR="00B62836" w:rsidRDefault="00B62836" w:rsidP="008C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DDC" w:rsidRDefault="008C0DDC">
    <w:pPr>
      <w:pStyle w:val="Footer"/>
    </w:pPr>
    <w:r>
      <w:t>Javacard</w:t>
    </w:r>
    <w:r>
      <w:tab/>
      <w:t>Team 15</w:t>
    </w:r>
    <w:r>
      <w:tab/>
    </w:r>
    <w:proofErr w:type="spellStart"/>
    <w:r>
      <w:t>Omada</w:t>
    </w:r>
    <w:proofErr w:type="spellEnd"/>
    <w:r>
      <w:t xml:space="preserve"> Programming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836" w:rsidRDefault="00B62836" w:rsidP="008C0DDC">
      <w:r>
        <w:separator/>
      </w:r>
    </w:p>
  </w:footnote>
  <w:footnote w:type="continuationSeparator" w:id="0">
    <w:p w:rsidR="00B62836" w:rsidRDefault="00B62836" w:rsidP="008C0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DC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1454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0DDC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093A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2836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C4A20D-4FDB-4211-A950-236E5FF8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C0D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0DDC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8C0D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0DDC"/>
    <w:rPr>
      <w:rFonts w:asciiTheme="minorHAnsi" w:hAnsiTheme="minorHAns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vin\AppData\Roaming\Microsoft\Templates\Table%20of%20Contents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5F0D973DB44D9B59661C117DC1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8919E-5322-4953-B035-8B7561EB241E}"/>
      </w:docPartPr>
      <w:docPartBody>
        <w:p w:rsidR="00000000" w:rsidRDefault="0093513F">
          <w:pPr>
            <w:pStyle w:val="6255F0D973DB44D9B59661C117DC1BEE"/>
          </w:pPr>
          <w:r>
            <w:rPr>
              <w:webHidden/>
            </w:rPr>
            <w:t>#</w:t>
          </w:r>
        </w:p>
      </w:docPartBody>
    </w:docPart>
    <w:docPart>
      <w:docPartPr>
        <w:name w:val="46F92AD4F9FA4EEB8572F144C1D53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85C82-63D9-479D-A809-4FCF35C81466}"/>
      </w:docPartPr>
      <w:docPartBody>
        <w:p w:rsidR="00000000" w:rsidRDefault="0093513F">
          <w:pPr>
            <w:pStyle w:val="46F92AD4F9FA4EEB8572F144C1D5393F"/>
          </w:pPr>
          <w:r>
            <w:rPr>
              <w:webHidden/>
            </w:rPr>
            <w:t>#</w:t>
          </w:r>
        </w:p>
      </w:docPartBody>
    </w:docPart>
    <w:docPart>
      <w:docPartPr>
        <w:name w:val="EC37B2D2468A4BDC8AABD083B8730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93372-30AB-4D34-8DA7-9F8E0E1C0D55}"/>
      </w:docPartPr>
      <w:docPartBody>
        <w:p w:rsidR="00000000" w:rsidRDefault="0093513F">
          <w:pPr>
            <w:pStyle w:val="EC37B2D2468A4BDC8AABD083B8730B2F"/>
          </w:pPr>
          <w:r>
            <w:rPr>
              <w:webHidden/>
            </w:rPr>
            <w:t>#</w:t>
          </w:r>
        </w:p>
      </w:docPartBody>
    </w:docPart>
    <w:docPart>
      <w:docPartPr>
        <w:name w:val="A79758FAC6BA43C6BF9C8D2BA54C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CB4A5-A621-4951-9DB0-2899C9F0E710}"/>
      </w:docPartPr>
      <w:docPartBody>
        <w:p w:rsidR="00000000" w:rsidRDefault="0093513F">
          <w:pPr>
            <w:pStyle w:val="A79758FAC6BA43C6BF9C8D2BA54C17FC"/>
          </w:pPr>
          <w:r>
            <w:rPr>
              <w:webHidden/>
            </w:rPr>
            <w:t>#</w:t>
          </w:r>
        </w:p>
      </w:docPartBody>
    </w:docPart>
    <w:docPart>
      <w:docPartPr>
        <w:name w:val="D8B1B7491F4C455EA313F7D8B7C05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F6BE6-28D6-42E4-9979-49C01557D677}"/>
      </w:docPartPr>
      <w:docPartBody>
        <w:p w:rsidR="00000000" w:rsidRDefault="0093513F">
          <w:pPr>
            <w:pStyle w:val="D8B1B7491F4C455EA313F7D8B7C05B88"/>
          </w:pPr>
          <w:r>
            <w:rPr>
              <w:webHidden/>
            </w:rPr>
            <w:t>#</w:t>
          </w:r>
        </w:p>
      </w:docPartBody>
    </w:docPart>
    <w:docPart>
      <w:docPartPr>
        <w:name w:val="890E3E4D78D340998057DF13FE09A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EECD-A3F1-4C26-98CF-E63C5B06AD37}"/>
      </w:docPartPr>
      <w:docPartBody>
        <w:p w:rsidR="00000000" w:rsidRDefault="0093513F">
          <w:pPr>
            <w:pStyle w:val="890E3E4D78D340998057DF13FE09A164"/>
          </w:pPr>
          <w:r>
            <w:rPr>
              <w:webHidden/>
            </w:rPr>
            <w:t>#</w:t>
          </w:r>
        </w:p>
      </w:docPartBody>
    </w:docPart>
    <w:docPart>
      <w:docPartPr>
        <w:name w:val="1094AD65DA394886820BBDEEB5F1C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6E5C5-F35D-44B2-B5E0-EEC23E614DF2}"/>
      </w:docPartPr>
      <w:docPartBody>
        <w:p w:rsidR="00000000" w:rsidRDefault="0093513F">
          <w:pPr>
            <w:pStyle w:val="1094AD65DA394886820BBDEEB5F1C81E"/>
          </w:pPr>
          <w:r>
            <w:rPr>
              <w:webHidden/>
            </w:rPr>
            <w:t>#</w:t>
          </w:r>
        </w:p>
      </w:docPartBody>
    </w:docPart>
    <w:docPart>
      <w:docPartPr>
        <w:name w:val="C7F1DF23607B415E93FBD86D35CE1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A5787-B24E-475B-A590-99E6FB578CBC}"/>
      </w:docPartPr>
      <w:docPartBody>
        <w:p w:rsidR="00000000" w:rsidRDefault="0093513F">
          <w:pPr>
            <w:pStyle w:val="C7F1DF23607B415E93FBD86D35CE1A69"/>
          </w:pPr>
          <w:r>
            <w:rPr>
              <w:webHidden/>
            </w:rPr>
            <w:t>#</w:t>
          </w:r>
        </w:p>
      </w:docPartBody>
    </w:docPart>
    <w:docPart>
      <w:docPartPr>
        <w:name w:val="CBCA974AEF7A46E7949464CD87852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07D8C-F6BE-462D-BF42-CB58C73F1BC5}"/>
      </w:docPartPr>
      <w:docPartBody>
        <w:p w:rsidR="00000000" w:rsidRDefault="0093513F">
          <w:pPr>
            <w:pStyle w:val="CBCA974AEF7A46E7949464CD87852656"/>
          </w:pPr>
          <w:r>
            <w:rPr>
              <w:webHidden/>
            </w:rPr>
            <w:t>#</w:t>
          </w:r>
        </w:p>
      </w:docPartBody>
    </w:docPart>
    <w:docPart>
      <w:docPartPr>
        <w:name w:val="CFAC43F360164EF6BE27CD0F91034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C4630-4D39-4068-BB56-14BC7FCB030C}"/>
      </w:docPartPr>
      <w:docPartBody>
        <w:p w:rsidR="00000000" w:rsidRDefault="00846A5B" w:rsidP="00846A5B">
          <w:pPr>
            <w:pStyle w:val="CFAC43F360164EF6BE27CD0F91034393"/>
          </w:pPr>
          <w:r>
            <w:rPr>
              <w:webHidden/>
            </w:rPr>
            <w:t>#</w:t>
          </w:r>
        </w:p>
      </w:docPartBody>
    </w:docPart>
    <w:docPart>
      <w:docPartPr>
        <w:name w:val="20CC6A5A450747DFAA17C00E9981A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95DC-BAE0-42EA-A3A2-FB45FB9BE8FA}"/>
      </w:docPartPr>
      <w:docPartBody>
        <w:p w:rsidR="00000000" w:rsidRDefault="00846A5B" w:rsidP="00846A5B">
          <w:pPr>
            <w:pStyle w:val="20CC6A5A450747DFAA17C00E9981A0B8"/>
          </w:pPr>
          <w:r>
            <w:rPr>
              <w:webHidden/>
            </w:rPr>
            <w:t>#</w:t>
          </w:r>
        </w:p>
      </w:docPartBody>
    </w:docPart>
    <w:docPart>
      <w:docPartPr>
        <w:name w:val="3AAFF1CB0D5D4E9B9CC5DB809E0EC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BC580-3E7D-4CA3-95A7-12D296B65D1E}"/>
      </w:docPartPr>
      <w:docPartBody>
        <w:p w:rsidR="00000000" w:rsidRDefault="00846A5B" w:rsidP="00846A5B">
          <w:pPr>
            <w:pStyle w:val="3AAFF1CB0D5D4E9B9CC5DB809E0EC207"/>
          </w:pPr>
          <w:r>
            <w:rPr>
              <w:webHidden/>
            </w:rPr>
            <w:t>#</w:t>
          </w:r>
        </w:p>
      </w:docPartBody>
    </w:docPart>
    <w:docPart>
      <w:docPartPr>
        <w:name w:val="6F1B0CF0BB9442DCA0CEAB83F17DA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72EE6-009B-4071-908C-A93D39226E6D}"/>
      </w:docPartPr>
      <w:docPartBody>
        <w:p w:rsidR="00000000" w:rsidRDefault="00846A5B" w:rsidP="00846A5B">
          <w:pPr>
            <w:pStyle w:val="6F1B0CF0BB9442DCA0CEAB83F17DAD2B"/>
          </w:pPr>
          <w:r>
            <w:rPr>
              <w:webHidden/>
            </w:rPr>
            <w:t>#</w:t>
          </w:r>
        </w:p>
      </w:docPartBody>
    </w:docPart>
    <w:docPart>
      <w:docPartPr>
        <w:name w:val="D51C6EED85F2454996237E9D38FC9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DFE86-5A65-4044-B8F1-95064511AAAF}"/>
      </w:docPartPr>
      <w:docPartBody>
        <w:p w:rsidR="00000000" w:rsidRDefault="00846A5B" w:rsidP="00846A5B">
          <w:pPr>
            <w:pStyle w:val="D51C6EED85F2454996237E9D38FC9909"/>
          </w:pPr>
          <w:r>
            <w:rPr>
              <w:webHidden/>
            </w:rPr>
            <w:t>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5B"/>
    <w:rsid w:val="00846A5B"/>
    <w:rsid w:val="0093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F191BB51EA432A8AF9BA0315181904">
    <w:name w:val="15F191BB51EA432A8AF9BA0315181904"/>
  </w:style>
  <w:style w:type="paragraph" w:customStyle="1" w:styleId="6255F0D973DB44D9B59661C117DC1BEE">
    <w:name w:val="6255F0D973DB44D9B59661C117DC1BEE"/>
  </w:style>
  <w:style w:type="paragraph" w:customStyle="1" w:styleId="8AAE2A5CC6374CA3B4A18E80303B9A33">
    <w:name w:val="8AAE2A5CC6374CA3B4A18E80303B9A33"/>
  </w:style>
  <w:style w:type="paragraph" w:customStyle="1" w:styleId="09D7661B934B47ABA4C7AD6001CBACB7">
    <w:name w:val="09D7661B934B47ABA4C7AD6001CBACB7"/>
  </w:style>
  <w:style w:type="paragraph" w:customStyle="1" w:styleId="903226B47208403083D67B383E3A855A">
    <w:name w:val="903226B47208403083D67B383E3A855A"/>
  </w:style>
  <w:style w:type="paragraph" w:customStyle="1" w:styleId="8C77DE94F35E48ECBC20D112CAA79F0E">
    <w:name w:val="8C77DE94F35E48ECBC20D112CAA79F0E"/>
  </w:style>
  <w:style w:type="paragraph" w:customStyle="1" w:styleId="4D7122B0F7A247148AECB89F8A191445">
    <w:name w:val="4D7122B0F7A247148AECB89F8A191445"/>
  </w:style>
  <w:style w:type="paragraph" w:customStyle="1" w:styleId="D59C57D235A440008A7BC8818E8052AB">
    <w:name w:val="D59C57D235A440008A7BC8818E8052AB"/>
  </w:style>
  <w:style w:type="paragraph" w:customStyle="1" w:styleId="44B52ABA34A24165B24D4EA3567ED711">
    <w:name w:val="44B52ABA34A24165B24D4EA3567ED711"/>
  </w:style>
  <w:style w:type="paragraph" w:customStyle="1" w:styleId="6F3D3318038843B6B23714CCF2B7446A">
    <w:name w:val="6F3D3318038843B6B23714CCF2B7446A"/>
  </w:style>
  <w:style w:type="paragraph" w:customStyle="1" w:styleId="58F7992C07914BD79D9D5A175848F755">
    <w:name w:val="58F7992C07914BD79D9D5A175848F755"/>
  </w:style>
  <w:style w:type="paragraph" w:customStyle="1" w:styleId="841538671722437EAE34D9B818C130EC">
    <w:name w:val="841538671722437EAE34D9B818C130EC"/>
  </w:style>
  <w:style w:type="paragraph" w:customStyle="1" w:styleId="2D32A25F2B134581A1FAEB9CC31020AD">
    <w:name w:val="2D32A25F2B134581A1FAEB9CC31020AD"/>
  </w:style>
  <w:style w:type="paragraph" w:customStyle="1" w:styleId="438B3BBC0BBC44BAAC87CBF52708FD32">
    <w:name w:val="438B3BBC0BBC44BAAC87CBF52708FD32"/>
  </w:style>
  <w:style w:type="paragraph" w:customStyle="1" w:styleId="A50BE3F3C0FE4DB38E804BA67639E14B">
    <w:name w:val="A50BE3F3C0FE4DB38E804BA67639E14B"/>
  </w:style>
  <w:style w:type="paragraph" w:customStyle="1" w:styleId="46F92AD4F9FA4EEB8572F144C1D5393F">
    <w:name w:val="46F92AD4F9FA4EEB8572F144C1D5393F"/>
  </w:style>
  <w:style w:type="paragraph" w:customStyle="1" w:styleId="F7DC8725E65745399CBED236EF3134A8">
    <w:name w:val="F7DC8725E65745399CBED236EF3134A8"/>
  </w:style>
  <w:style w:type="paragraph" w:customStyle="1" w:styleId="EC37B2D2468A4BDC8AABD083B8730B2F">
    <w:name w:val="EC37B2D2468A4BDC8AABD083B8730B2F"/>
  </w:style>
  <w:style w:type="paragraph" w:customStyle="1" w:styleId="F99F40C4899A42AB8559AE22385831D2">
    <w:name w:val="F99F40C4899A42AB8559AE22385831D2"/>
  </w:style>
  <w:style w:type="paragraph" w:customStyle="1" w:styleId="A79758FAC6BA43C6BF9C8D2BA54C17FC">
    <w:name w:val="A79758FAC6BA43C6BF9C8D2BA54C17FC"/>
  </w:style>
  <w:style w:type="paragraph" w:customStyle="1" w:styleId="6E7860459F5D4418BAFD18A6EEE28961">
    <w:name w:val="6E7860459F5D4418BAFD18A6EEE28961"/>
  </w:style>
  <w:style w:type="paragraph" w:customStyle="1" w:styleId="D8B1B7491F4C455EA313F7D8B7C05B88">
    <w:name w:val="D8B1B7491F4C455EA313F7D8B7C05B88"/>
  </w:style>
  <w:style w:type="paragraph" w:customStyle="1" w:styleId="6D11501B6D884FDA9EF554A6BEA923DF">
    <w:name w:val="6D11501B6D884FDA9EF554A6BEA923DF"/>
  </w:style>
  <w:style w:type="paragraph" w:customStyle="1" w:styleId="890E3E4D78D340998057DF13FE09A164">
    <w:name w:val="890E3E4D78D340998057DF13FE09A164"/>
  </w:style>
  <w:style w:type="paragraph" w:customStyle="1" w:styleId="9180F635B5694DC5BA7204B1ACEA6F36">
    <w:name w:val="9180F635B5694DC5BA7204B1ACEA6F36"/>
  </w:style>
  <w:style w:type="paragraph" w:customStyle="1" w:styleId="FDD943D6567D4C1195CAC6AE357BC7FE">
    <w:name w:val="FDD943D6567D4C1195CAC6AE357BC7FE"/>
  </w:style>
  <w:style w:type="paragraph" w:customStyle="1" w:styleId="723EDD86265D4BC6A1D0E89448A9404F">
    <w:name w:val="723EDD86265D4BC6A1D0E89448A9404F"/>
  </w:style>
  <w:style w:type="paragraph" w:customStyle="1" w:styleId="98C7EAD76D414B80A61002F57525962E">
    <w:name w:val="98C7EAD76D414B80A61002F57525962E"/>
  </w:style>
  <w:style w:type="paragraph" w:customStyle="1" w:styleId="2255115E3CCD443DBEE1A9FEF7F4F66E">
    <w:name w:val="2255115E3CCD443DBEE1A9FEF7F4F66E"/>
  </w:style>
  <w:style w:type="paragraph" w:customStyle="1" w:styleId="1094AD65DA394886820BBDEEB5F1C81E">
    <w:name w:val="1094AD65DA394886820BBDEEB5F1C81E"/>
  </w:style>
  <w:style w:type="paragraph" w:customStyle="1" w:styleId="5C1E7438E493401BA82ED98D5B148F88">
    <w:name w:val="5C1E7438E493401BA82ED98D5B148F88"/>
  </w:style>
  <w:style w:type="paragraph" w:customStyle="1" w:styleId="C7F1DF23607B415E93FBD86D35CE1A69">
    <w:name w:val="C7F1DF23607B415E93FBD86D35CE1A69"/>
  </w:style>
  <w:style w:type="paragraph" w:customStyle="1" w:styleId="646FC60602534047B0A36309874BBA70">
    <w:name w:val="646FC60602534047B0A36309874BBA70"/>
  </w:style>
  <w:style w:type="paragraph" w:customStyle="1" w:styleId="CBCA974AEF7A46E7949464CD87852656">
    <w:name w:val="CBCA974AEF7A46E7949464CD87852656"/>
  </w:style>
  <w:style w:type="paragraph" w:customStyle="1" w:styleId="1EEE8FABD98C495EB2634C7584E1B3A0">
    <w:name w:val="1EEE8FABD98C495EB2634C7584E1B3A0"/>
  </w:style>
  <w:style w:type="paragraph" w:customStyle="1" w:styleId="8E0C14CD422D452DA4316837599421E7">
    <w:name w:val="8E0C14CD422D452DA4316837599421E7"/>
  </w:style>
  <w:style w:type="paragraph" w:customStyle="1" w:styleId="D580D512002B47CBBB6DFF7623D88447">
    <w:name w:val="D580D512002B47CBBB6DFF7623D88447"/>
  </w:style>
  <w:style w:type="paragraph" w:customStyle="1" w:styleId="7A6BA1366EF44E46B4F9114D864F0F2C">
    <w:name w:val="7A6BA1366EF44E46B4F9114D864F0F2C"/>
  </w:style>
  <w:style w:type="paragraph" w:customStyle="1" w:styleId="D6719336B528481999E837C042B14A06">
    <w:name w:val="D6719336B528481999E837C042B14A06"/>
  </w:style>
  <w:style w:type="paragraph" w:customStyle="1" w:styleId="24EAC5A652C645C58ABEBC9567F9686E">
    <w:name w:val="24EAC5A652C645C58ABEBC9567F9686E"/>
  </w:style>
  <w:style w:type="paragraph" w:customStyle="1" w:styleId="4C8A5C63DD384C8EB83825283246072E">
    <w:name w:val="4C8A5C63DD384C8EB83825283246072E"/>
  </w:style>
  <w:style w:type="paragraph" w:customStyle="1" w:styleId="1637C838624E48D7A4B85C18B1786270">
    <w:name w:val="1637C838624E48D7A4B85C18B1786270"/>
  </w:style>
  <w:style w:type="paragraph" w:customStyle="1" w:styleId="CFAC43F360164EF6BE27CD0F91034393">
    <w:name w:val="CFAC43F360164EF6BE27CD0F91034393"/>
    <w:rsid w:val="00846A5B"/>
  </w:style>
  <w:style w:type="paragraph" w:customStyle="1" w:styleId="20CC6A5A450747DFAA17C00E9981A0B8">
    <w:name w:val="20CC6A5A450747DFAA17C00E9981A0B8"/>
    <w:rsid w:val="00846A5B"/>
  </w:style>
  <w:style w:type="paragraph" w:customStyle="1" w:styleId="3AAFF1CB0D5D4E9B9CC5DB809E0EC207">
    <w:name w:val="3AAFF1CB0D5D4E9B9CC5DB809E0EC207"/>
    <w:rsid w:val="00846A5B"/>
  </w:style>
  <w:style w:type="paragraph" w:customStyle="1" w:styleId="E916ABCE88F44D5EB38C928413F944DF">
    <w:name w:val="E916ABCE88F44D5EB38C928413F944DF"/>
    <w:rsid w:val="00846A5B"/>
  </w:style>
  <w:style w:type="paragraph" w:customStyle="1" w:styleId="B5DC2042691D4C129B21C4BCB0C30A70">
    <w:name w:val="B5DC2042691D4C129B21C4BCB0C30A70"/>
    <w:rsid w:val="00846A5B"/>
  </w:style>
  <w:style w:type="paragraph" w:customStyle="1" w:styleId="6F1B0CF0BB9442DCA0CEAB83F17DAD2B">
    <w:name w:val="6F1B0CF0BB9442DCA0CEAB83F17DAD2B"/>
    <w:rsid w:val="00846A5B"/>
  </w:style>
  <w:style w:type="paragraph" w:customStyle="1" w:styleId="D51C6EED85F2454996237E9D38FC9909">
    <w:name w:val="D51C6EED85F2454996237E9D38FC9909"/>
    <w:rsid w:val="00846A5B"/>
  </w:style>
  <w:style w:type="paragraph" w:customStyle="1" w:styleId="D3D22D46D9BE4E76981ACA29CCB07260">
    <w:name w:val="D3D22D46D9BE4E76981ACA29CCB07260"/>
    <w:rsid w:val="00846A5B"/>
  </w:style>
  <w:style w:type="paragraph" w:customStyle="1" w:styleId="F351DD2E7C274D8C92A11E4A2A7ED85F">
    <w:name w:val="F351DD2E7C274D8C92A11E4A2A7ED85F"/>
    <w:rsid w:val="00846A5B"/>
  </w:style>
  <w:style w:type="paragraph" w:customStyle="1" w:styleId="C34C6E18D4544BF8BA0ED813E2FA689A">
    <w:name w:val="C34C6E18D4544BF8BA0ED813E2FA689A"/>
    <w:rsid w:val="00846A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design).dotx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Delvin</dc:creator>
  <cp:keywords/>
  <cp:lastModifiedBy>Delvin Varghese</cp:lastModifiedBy>
  <cp:revision>2</cp:revision>
  <dcterms:created xsi:type="dcterms:W3CDTF">2013-05-10T13:43:00Z</dcterms:created>
  <dcterms:modified xsi:type="dcterms:W3CDTF">2013-05-10T13:43:00Z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</Properties>
</file>